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CC" w:rsidRPr="00976F52" w:rsidRDefault="00B85BF3" w:rsidP="00B85BF3">
      <w:pPr>
        <w:jc w:val="center"/>
        <w:rPr>
          <w:sz w:val="44"/>
          <w:szCs w:val="44"/>
        </w:rPr>
      </w:pPr>
      <w:r w:rsidRPr="00976F52">
        <w:rPr>
          <w:sz w:val="44"/>
          <w:szCs w:val="44"/>
        </w:rPr>
        <w:t>CAB220 Portfolio 2 Task Brief</w:t>
      </w:r>
    </w:p>
    <w:p w:rsidR="003F28CC" w:rsidRPr="00D61091" w:rsidRDefault="003F28CC" w:rsidP="003F28CC">
      <w:pPr>
        <w:spacing w:after="0"/>
        <w:rPr>
          <w:b/>
          <w:sz w:val="24"/>
          <w:szCs w:val="24"/>
        </w:rPr>
      </w:pPr>
      <w:r w:rsidRPr="00D61091">
        <w:rPr>
          <w:b/>
          <w:sz w:val="24"/>
          <w:szCs w:val="24"/>
        </w:rPr>
        <w:t>Overview</w:t>
      </w:r>
    </w:p>
    <w:p w:rsidR="003F28CC" w:rsidRPr="00D61091" w:rsidRDefault="003F28CC" w:rsidP="003F28CC">
      <w:r w:rsidRPr="00D61091">
        <w:t xml:space="preserve">This portfolio accounts for 20% of your overall grade of CAB220. </w:t>
      </w:r>
      <w:r w:rsidR="00C76BC7" w:rsidRPr="00D61091">
        <w:t xml:space="preserve">Full mark of this portfolio is 20. </w:t>
      </w:r>
      <w:r w:rsidRPr="00D61091">
        <w:t xml:space="preserve">The tasks in this portfolio are designed to assess your knowledge and skills in </w:t>
      </w:r>
    </w:p>
    <w:p w:rsidR="00D92475" w:rsidRPr="00D61091" w:rsidRDefault="00D92475" w:rsidP="00D92475">
      <w:pPr>
        <w:pStyle w:val="ListParagraph"/>
        <w:numPr>
          <w:ilvl w:val="0"/>
          <w:numId w:val="1"/>
        </w:numPr>
      </w:pPr>
      <w:r w:rsidRPr="00D61091">
        <w:t>Descriptive statistical data analysis and visualisation</w:t>
      </w:r>
    </w:p>
    <w:p w:rsidR="00D92475" w:rsidRPr="00D61091" w:rsidRDefault="00D92475" w:rsidP="00D92475">
      <w:pPr>
        <w:pStyle w:val="ListParagraph"/>
        <w:numPr>
          <w:ilvl w:val="0"/>
          <w:numId w:val="1"/>
        </w:numPr>
      </w:pPr>
      <w:r w:rsidRPr="00D61091">
        <w:t>Statistical hypothesis testing</w:t>
      </w:r>
    </w:p>
    <w:p w:rsidR="00D92475" w:rsidRPr="00D61091" w:rsidRDefault="00D92475" w:rsidP="00D92475">
      <w:pPr>
        <w:pStyle w:val="ListParagraph"/>
        <w:numPr>
          <w:ilvl w:val="0"/>
          <w:numId w:val="1"/>
        </w:numPr>
      </w:pPr>
      <w:r w:rsidRPr="00D61091">
        <w:t>Linear regression</w:t>
      </w:r>
    </w:p>
    <w:p w:rsidR="00D92475" w:rsidRPr="00D61091" w:rsidRDefault="0091114B" w:rsidP="00D92475">
      <w:pPr>
        <w:pStyle w:val="ListParagraph"/>
        <w:numPr>
          <w:ilvl w:val="0"/>
          <w:numId w:val="1"/>
        </w:numPr>
      </w:pPr>
      <w:r w:rsidRPr="00D61091">
        <w:t>Logistic regression</w:t>
      </w:r>
    </w:p>
    <w:p w:rsidR="003F28CC" w:rsidRPr="00D61091" w:rsidRDefault="003F28CC" w:rsidP="003F28CC">
      <w:pPr>
        <w:spacing w:after="0"/>
        <w:rPr>
          <w:b/>
          <w:sz w:val="24"/>
          <w:szCs w:val="24"/>
        </w:rPr>
      </w:pPr>
      <w:r w:rsidRPr="00D61091">
        <w:rPr>
          <w:b/>
          <w:sz w:val="24"/>
          <w:szCs w:val="24"/>
        </w:rPr>
        <w:t>Data</w:t>
      </w:r>
    </w:p>
    <w:p w:rsidR="003F28CC" w:rsidRPr="00D61091" w:rsidRDefault="00EA13EF" w:rsidP="003F28CC">
      <w:r w:rsidRPr="00D61091">
        <w:t xml:space="preserve">The fictitious data set for this portfolio includes the records of 2,550 first-year students of an Australian university in terms of </w:t>
      </w:r>
      <w:r w:rsidR="00CC0AAF" w:rsidRPr="00D61091">
        <w:t>case</w:t>
      </w:r>
      <w:r w:rsidRPr="00D61091">
        <w:t xml:space="preserve"> </w:t>
      </w:r>
      <w:r w:rsidRPr="00D61091">
        <w:rPr>
          <w:i/>
        </w:rPr>
        <w:t>ID, Attrition, Degree Type, Achieved Credit Points, Attendance Type, Age, Failed Credit Points,</w:t>
      </w:r>
      <w:r w:rsidR="00E37392" w:rsidRPr="00D61091">
        <w:rPr>
          <w:i/>
        </w:rPr>
        <w:t xml:space="preserve"> </w:t>
      </w:r>
      <w:r w:rsidRPr="00D61091">
        <w:rPr>
          <w:i/>
        </w:rPr>
        <w:t>International student,</w:t>
      </w:r>
      <w:r w:rsidR="00BA071A">
        <w:rPr>
          <w:i/>
        </w:rPr>
        <w:t xml:space="preserve"> </w:t>
      </w:r>
      <w:r w:rsidRPr="00D61091">
        <w:rPr>
          <w:i/>
        </w:rPr>
        <w:t>First in family in university, Gender, GPA, OP Score, Socio Economic Status,</w:t>
      </w:r>
      <w:r w:rsidR="007C0D6A" w:rsidRPr="00D61091">
        <w:rPr>
          <w:i/>
        </w:rPr>
        <w:t xml:space="preserve"> </w:t>
      </w:r>
      <w:r w:rsidRPr="00D61091">
        <w:rPr>
          <w:i/>
        </w:rPr>
        <w:t>Teaching Period Admitted,</w:t>
      </w:r>
      <w:r w:rsidRPr="00D61091">
        <w:rPr>
          <w:i/>
        </w:rPr>
        <w:tab/>
        <w:t>and Faculty</w:t>
      </w:r>
      <w:r w:rsidRPr="00D61091">
        <w:t>.</w:t>
      </w:r>
    </w:p>
    <w:p w:rsidR="003F28CC" w:rsidRPr="00D61091" w:rsidRDefault="003F28CC" w:rsidP="003F28CC">
      <w:pPr>
        <w:spacing w:after="0"/>
        <w:rPr>
          <w:b/>
          <w:sz w:val="24"/>
          <w:szCs w:val="24"/>
        </w:rPr>
      </w:pPr>
      <w:r w:rsidRPr="00D61091">
        <w:rPr>
          <w:b/>
          <w:sz w:val="24"/>
          <w:szCs w:val="24"/>
        </w:rPr>
        <w:t>Tasks</w:t>
      </w:r>
    </w:p>
    <w:p w:rsidR="005C16D7" w:rsidRPr="00D61091" w:rsidRDefault="00CC0AAF" w:rsidP="003F28CC">
      <w:pPr>
        <w:spacing w:after="0"/>
      </w:pPr>
      <w:r w:rsidRPr="00D61091">
        <w:t xml:space="preserve">1. </w:t>
      </w:r>
      <w:r w:rsidR="00790AAD" w:rsidRPr="00D61091">
        <w:t xml:space="preserve">Summarise the information in each variable (except case ID) using </w:t>
      </w:r>
      <w:r w:rsidR="00EC5BDD" w:rsidRPr="00D61091">
        <w:t xml:space="preserve">a </w:t>
      </w:r>
      <w:r w:rsidR="00790AAD" w:rsidRPr="00D61091">
        <w:t>table</w:t>
      </w:r>
      <w:r w:rsidR="00EC5BDD" w:rsidRPr="00D61091">
        <w:t xml:space="preserve"> </w:t>
      </w:r>
      <w:r w:rsidR="00790AAD" w:rsidRPr="00D61091">
        <w:t xml:space="preserve">or </w:t>
      </w:r>
      <w:r w:rsidR="00EC5BDD" w:rsidRPr="00D61091">
        <w:t>an appropriate statistical graph</w:t>
      </w:r>
      <w:r w:rsidR="00790AAD" w:rsidRPr="00D61091">
        <w:t xml:space="preserve"> </w:t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110578" w:rsidRPr="00D61091">
        <w:tab/>
      </w:r>
      <w:r w:rsidR="00C34334">
        <w:tab/>
      </w:r>
      <w:r w:rsidR="00110578" w:rsidRPr="00D61091">
        <w:t>(7 marks)</w:t>
      </w:r>
    </w:p>
    <w:p w:rsidR="00110578" w:rsidRPr="00D61091" w:rsidRDefault="00110578" w:rsidP="003F28CC">
      <w:pPr>
        <w:spacing w:after="0"/>
      </w:pPr>
    </w:p>
    <w:p w:rsidR="00110578" w:rsidRPr="00D61091" w:rsidRDefault="00110578" w:rsidP="003F28CC">
      <w:pPr>
        <w:spacing w:after="0"/>
      </w:pPr>
      <w:r w:rsidRPr="00D61091">
        <w:t>2. Compare average GPA between male and female students using a graph, conduct a statistical test, and interpret its results</w:t>
      </w:r>
      <w:r w:rsidRPr="00D61091">
        <w:tab/>
      </w:r>
      <w:r w:rsidRPr="00D61091">
        <w:tab/>
      </w:r>
      <w:r w:rsidRPr="00D61091">
        <w:tab/>
      </w:r>
      <w:r w:rsidRPr="00D61091">
        <w:tab/>
      </w:r>
      <w:r w:rsidRPr="00D61091">
        <w:tab/>
      </w:r>
      <w:r w:rsidRPr="00D61091">
        <w:tab/>
      </w:r>
      <w:r w:rsidR="00C34334">
        <w:tab/>
      </w:r>
      <w:r w:rsidR="00C34334">
        <w:tab/>
      </w:r>
      <w:r w:rsidR="00C34334">
        <w:tab/>
      </w:r>
      <w:r w:rsidRPr="00D61091">
        <w:t>(2 marks)</w:t>
      </w:r>
    </w:p>
    <w:p w:rsidR="00110578" w:rsidRPr="00D61091" w:rsidRDefault="00110578" w:rsidP="003F28CC">
      <w:pPr>
        <w:spacing w:after="0"/>
      </w:pPr>
    </w:p>
    <w:p w:rsidR="00D1305B" w:rsidRDefault="00110578" w:rsidP="003F28CC">
      <w:pPr>
        <w:spacing w:after="0"/>
      </w:pPr>
      <w:r w:rsidRPr="00D61091">
        <w:t xml:space="preserve">3. </w:t>
      </w:r>
      <w:r w:rsidR="003C7F0E" w:rsidRPr="00D61091">
        <w:t>Explore the relationship between OP Score and GPA</w:t>
      </w:r>
      <w:r w:rsidR="009056E8" w:rsidRPr="00D61091">
        <w:t xml:space="preserve"> using a graph, describe the relationship</w:t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5F43E3" w:rsidRPr="00D61091">
        <w:tab/>
      </w:r>
      <w:r w:rsidR="00C34334">
        <w:tab/>
      </w:r>
      <w:r w:rsidR="00C34334">
        <w:tab/>
      </w:r>
      <w:r w:rsidR="005F43E3" w:rsidRPr="00D61091">
        <w:t>(2 marks)</w:t>
      </w:r>
    </w:p>
    <w:p w:rsidR="009B6D20" w:rsidRPr="00D61091" w:rsidRDefault="009B6D20" w:rsidP="003F28CC">
      <w:pPr>
        <w:spacing w:after="0"/>
      </w:pPr>
    </w:p>
    <w:p w:rsidR="00CA1C81" w:rsidRPr="00D61091" w:rsidRDefault="00D1305B" w:rsidP="003F28CC">
      <w:pPr>
        <w:spacing w:after="0"/>
      </w:pPr>
      <w:r w:rsidRPr="00D61091">
        <w:t xml:space="preserve">4. </w:t>
      </w:r>
      <w:r w:rsidR="009056E8" w:rsidRPr="00D61091">
        <w:t xml:space="preserve"> </w:t>
      </w:r>
      <w:r w:rsidR="00CA1C81" w:rsidRPr="00D61091">
        <w:t xml:space="preserve">Develop a </w:t>
      </w:r>
      <w:r w:rsidR="00820CC8" w:rsidRPr="00D61091">
        <w:t>linear regression</w:t>
      </w:r>
      <w:r w:rsidR="00CA1C81" w:rsidRPr="00D61091">
        <w:t xml:space="preserve"> mo</w:t>
      </w:r>
      <w:r w:rsidR="00820CC8" w:rsidRPr="00D61091">
        <w:t>del of</w:t>
      </w:r>
      <w:r w:rsidR="00CA1C81" w:rsidRPr="00D61091">
        <w:t xml:space="preserve"> GPA using the given data. You need to describe your choice of predictors, examine your model’s assumptions, </w:t>
      </w:r>
      <w:r w:rsidR="001B7EB8">
        <w:t>assess</w:t>
      </w:r>
      <w:r w:rsidR="00922C85" w:rsidRPr="00D61091">
        <w:t xml:space="preserve"> model fit, and interpret the final model’s regression coefficients.</w:t>
      </w:r>
    </w:p>
    <w:p w:rsidR="00110578" w:rsidRPr="00D61091" w:rsidRDefault="00CA1C81" w:rsidP="00C34334">
      <w:pPr>
        <w:spacing w:after="0"/>
        <w:ind w:right="330"/>
        <w:jc w:val="right"/>
      </w:pPr>
      <w:r w:rsidRPr="00D61091">
        <w:t>(5 marks)</w:t>
      </w:r>
    </w:p>
    <w:p w:rsidR="00922C85" w:rsidRPr="00D61091" w:rsidRDefault="00922C85" w:rsidP="00CA1C81">
      <w:pPr>
        <w:spacing w:after="0"/>
        <w:jc w:val="right"/>
      </w:pPr>
    </w:p>
    <w:p w:rsidR="00820CC8" w:rsidRPr="00D61091" w:rsidRDefault="00820CC8" w:rsidP="00820CC8">
      <w:pPr>
        <w:spacing w:after="0"/>
      </w:pPr>
      <w:r w:rsidRPr="00D61091">
        <w:t xml:space="preserve">5. Develop a logistic </w:t>
      </w:r>
      <w:r w:rsidR="00621970">
        <w:t xml:space="preserve">regression </w:t>
      </w:r>
      <w:r w:rsidRPr="00D61091">
        <w:t xml:space="preserve">model to predict Attrition. You need to describe your choice of predictors, </w:t>
      </w:r>
      <w:r w:rsidR="001B7EB8">
        <w:t>assess</w:t>
      </w:r>
      <w:r w:rsidR="00922C85" w:rsidRPr="00D61091">
        <w:t xml:space="preserve"> model fit, and interpret the final model’s regression coefficients.</w:t>
      </w:r>
    </w:p>
    <w:p w:rsidR="00922C85" w:rsidRPr="00D61091" w:rsidRDefault="00922C85" w:rsidP="00C34334">
      <w:pPr>
        <w:spacing w:after="0"/>
        <w:ind w:right="330"/>
        <w:jc w:val="right"/>
      </w:pPr>
      <w:r w:rsidRPr="00D61091">
        <w:t>(4 marks)</w:t>
      </w:r>
    </w:p>
    <w:p w:rsidR="005C16D7" w:rsidRPr="00D61091" w:rsidRDefault="005C16D7" w:rsidP="003F28CC">
      <w:pPr>
        <w:spacing w:after="0"/>
        <w:rPr>
          <w:b/>
        </w:rPr>
      </w:pPr>
    </w:p>
    <w:p w:rsidR="006E68B4" w:rsidRPr="00D61091" w:rsidRDefault="00F47809" w:rsidP="003F28CC">
      <w:pPr>
        <w:spacing w:after="0"/>
      </w:pPr>
      <w:r w:rsidRPr="00D61091">
        <w:t xml:space="preserve">All data analyses in this portfolio have to be performed </w:t>
      </w:r>
      <w:r w:rsidRPr="00317134">
        <w:rPr>
          <w:color w:val="FF0000"/>
        </w:rPr>
        <w:t>using R packages</w:t>
      </w:r>
      <w:r w:rsidRPr="00D61091">
        <w:t>.</w:t>
      </w:r>
    </w:p>
    <w:p w:rsidR="006E68B4" w:rsidRPr="00D61091" w:rsidRDefault="006E68B4" w:rsidP="003F28CC">
      <w:pPr>
        <w:spacing w:after="0"/>
        <w:rPr>
          <w:b/>
        </w:rPr>
      </w:pPr>
    </w:p>
    <w:p w:rsidR="005C16D7" w:rsidRPr="00D61091" w:rsidRDefault="00D75AF5" w:rsidP="003F28CC">
      <w:pPr>
        <w:spacing w:after="0"/>
        <w:rPr>
          <w:b/>
          <w:sz w:val="24"/>
          <w:szCs w:val="24"/>
        </w:rPr>
      </w:pPr>
      <w:r w:rsidRPr="00D61091">
        <w:rPr>
          <w:b/>
          <w:sz w:val="24"/>
          <w:szCs w:val="24"/>
        </w:rPr>
        <w:t>Format</w:t>
      </w:r>
    </w:p>
    <w:p w:rsidR="009E7368" w:rsidRPr="000539DA" w:rsidRDefault="00AD7203" w:rsidP="003F28CC">
      <w:pPr>
        <w:spacing w:after="0"/>
        <w:rPr>
          <w:sz w:val="24"/>
          <w:szCs w:val="24"/>
        </w:rPr>
      </w:pPr>
      <w:r w:rsidRPr="00D61091">
        <w:t xml:space="preserve">Please prepare your work </w:t>
      </w:r>
      <w:r w:rsidR="009E7368" w:rsidRPr="00D61091">
        <w:t>of the tasks</w:t>
      </w:r>
      <w:r w:rsidRPr="00D61091">
        <w:t xml:space="preserve"> in a </w:t>
      </w:r>
      <w:r w:rsidRPr="00D61091">
        <w:rPr>
          <w:b/>
        </w:rPr>
        <w:t>PDF</w:t>
      </w:r>
      <w:r w:rsidRPr="00D61091">
        <w:t xml:space="preserve"> document </w:t>
      </w:r>
      <w:r w:rsidR="009E7368" w:rsidRPr="00D61091">
        <w:t xml:space="preserve">and submit it on CAB220 Blackboard site by </w:t>
      </w:r>
      <w:r w:rsidR="009E7368" w:rsidRPr="00D61091">
        <w:rPr>
          <w:b/>
        </w:rPr>
        <w:t xml:space="preserve">11:59pm </w:t>
      </w:r>
      <w:r w:rsidR="00314EDB">
        <w:rPr>
          <w:b/>
        </w:rPr>
        <w:t>Sunda</w:t>
      </w:r>
      <w:r w:rsidR="00EB5379">
        <w:rPr>
          <w:b/>
        </w:rPr>
        <w:t>y 22</w:t>
      </w:r>
      <w:r w:rsidR="00EB5379">
        <w:rPr>
          <w:b/>
          <w:vertAlign w:val="superscript"/>
        </w:rPr>
        <w:t>nd</w:t>
      </w:r>
      <w:r w:rsidR="00314EDB">
        <w:rPr>
          <w:b/>
        </w:rPr>
        <w:t xml:space="preserve"> September 2019</w:t>
      </w:r>
      <w:r w:rsidR="009E7368" w:rsidRPr="00D61091">
        <w:t xml:space="preserve">. When presenting your work for each task, please also </w:t>
      </w:r>
      <w:r w:rsidR="009E7368" w:rsidRPr="00D61091">
        <w:rPr>
          <w:b/>
          <w:color w:val="FF0000"/>
        </w:rPr>
        <w:t>include the R code</w:t>
      </w:r>
      <w:r w:rsidR="00B81EAC">
        <w:rPr>
          <w:b/>
          <w:color w:val="FF0000"/>
        </w:rPr>
        <w:t>s</w:t>
      </w:r>
      <w:r w:rsidR="00BD702A">
        <w:rPr>
          <w:b/>
          <w:color w:val="FF0000"/>
        </w:rPr>
        <w:t xml:space="preserve"> you used</w:t>
      </w:r>
      <w:r w:rsidR="009E7368" w:rsidRPr="00D61091">
        <w:t>.</w:t>
      </w:r>
    </w:p>
    <w:p w:rsidR="000B10BB" w:rsidRPr="003F28CC" w:rsidRDefault="000B10BB" w:rsidP="003F28CC">
      <w:pPr>
        <w:rPr>
          <w:sz w:val="24"/>
          <w:szCs w:val="24"/>
        </w:rPr>
      </w:pPr>
      <w:bookmarkStart w:id="0" w:name="_GoBack"/>
      <w:bookmarkEnd w:id="0"/>
    </w:p>
    <w:sectPr w:rsidR="000B10BB" w:rsidRPr="003F28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1A" w:rsidRDefault="00E9031A" w:rsidP="00B85BF3">
      <w:pPr>
        <w:spacing w:after="0" w:line="240" w:lineRule="auto"/>
      </w:pPr>
      <w:r>
        <w:separator/>
      </w:r>
    </w:p>
  </w:endnote>
  <w:endnote w:type="continuationSeparator" w:id="0">
    <w:p w:rsidR="00E9031A" w:rsidRDefault="00E9031A" w:rsidP="00B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1A" w:rsidRDefault="00E9031A" w:rsidP="00B85BF3">
      <w:pPr>
        <w:spacing w:after="0" w:line="240" w:lineRule="auto"/>
      </w:pPr>
      <w:r>
        <w:separator/>
      </w:r>
    </w:p>
  </w:footnote>
  <w:footnote w:type="continuationSeparator" w:id="0">
    <w:p w:rsidR="00E9031A" w:rsidRDefault="00E9031A" w:rsidP="00B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BF3" w:rsidRDefault="00B85BF3">
    <w:pPr>
      <w:pStyle w:val="Header"/>
    </w:pPr>
    <w:r>
      <w:t>CAB</w:t>
    </w:r>
    <w:r w:rsidR="00314EDB">
      <w:t>220 Portfolio 2 Semester 2, 2019</w:t>
    </w:r>
  </w:p>
  <w:p w:rsidR="00B85BF3" w:rsidRDefault="00B85B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039E3"/>
    <w:multiLevelType w:val="hybridMultilevel"/>
    <w:tmpl w:val="13D88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92"/>
    <w:rsid w:val="000449DE"/>
    <w:rsid w:val="000539DA"/>
    <w:rsid w:val="000B10BB"/>
    <w:rsid w:val="00110578"/>
    <w:rsid w:val="001B7EB8"/>
    <w:rsid w:val="00314EDB"/>
    <w:rsid w:val="00317134"/>
    <w:rsid w:val="003C7F0E"/>
    <w:rsid w:val="003F28CC"/>
    <w:rsid w:val="004C1C3B"/>
    <w:rsid w:val="005830DE"/>
    <w:rsid w:val="005C16D7"/>
    <w:rsid w:val="005F43E3"/>
    <w:rsid w:val="00621970"/>
    <w:rsid w:val="006E68B4"/>
    <w:rsid w:val="00790AAD"/>
    <w:rsid w:val="007C0D6A"/>
    <w:rsid w:val="00820CC8"/>
    <w:rsid w:val="008C533F"/>
    <w:rsid w:val="009056E8"/>
    <w:rsid w:val="0091114B"/>
    <w:rsid w:val="00922C85"/>
    <w:rsid w:val="00976F52"/>
    <w:rsid w:val="009B6D20"/>
    <w:rsid w:val="009E7368"/>
    <w:rsid w:val="00AD7203"/>
    <w:rsid w:val="00B81EAC"/>
    <w:rsid w:val="00B85BF3"/>
    <w:rsid w:val="00BA071A"/>
    <w:rsid w:val="00BA5BE3"/>
    <w:rsid w:val="00BD4E92"/>
    <w:rsid w:val="00BD702A"/>
    <w:rsid w:val="00C34334"/>
    <w:rsid w:val="00C76BC7"/>
    <w:rsid w:val="00CA1C81"/>
    <w:rsid w:val="00CC0AAF"/>
    <w:rsid w:val="00D1305B"/>
    <w:rsid w:val="00D61091"/>
    <w:rsid w:val="00D75AF5"/>
    <w:rsid w:val="00D92475"/>
    <w:rsid w:val="00E37392"/>
    <w:rsid w:val="00E9031A"/>
    <w:rsid w:val="00EA13EF"/>
    <w:rsid w:val="00EB5379"/>
    <w:rsid w:val="00EC5BDD"/>
    <w:rsid w:val="00F4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F3"/>
  </w:style>
  <w:style w:type="paragraph" w:styleId="Footer">
    <w:name w:val="footer"/>
    <w:basedOn w:val="Normal"/>
    <w:link w:val="FooterChar"/>
    <w:uiPriority w:val="99"/>
    <w:unhideWhenUsed/>
    <w:rsid w:val="00B8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F3"/>
  </w:style>
  <w:style w:type="paragraph" w:styleId="BalloonText">
    <w:name w:val="Balloon Text"/>
    <w:basedOn w:val="Normal"/>
    <w:link w:val="BalloonTextChar"/>
    <w:uiPriority w:val="99"/>
    <w:semiHidden/>
    <w:unhideWhenUsed/>
    <w:rsid w:val="00B8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F3"/>
  </w:style>
  <w:style w:type="paragraph" w:styleId="Footer">
    <w:name w:val="footer"/>
    <w:basedOn w:val="Normal"/>
    <w:link w:val="FooterChar"/>
    <w:uiPriority w:val="99"/>
    <w:unhideWhenUsed/>
    <w:rsid w:val="00B8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F3"/>
  </w:style>
  <w:style w:type="paragraph" w:styleId="BalloonText">
    <w:name w:val="Balloon Text"/>
    <w:basedOn w:val="Normal"/>
    <w:link w:val="BalloonTextChar"/>
    <w:uiPriority w:val="99"/>
    <w:semiHidden/>
    <w:unhideWhenUsed/>
    <w:rsid w:val="00B8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7D6E2A49.dotm</Template>
  <TotalTime>57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Liu</dc:creator>
  <cp:keywords/>
  <dc:description/>
  <cp:lastModifiedBy>Yulin Liu</cp:lastModifiedBy>
  <cp:revision>40</cp:revision>
  <dcterms:created xsi:type="dcterms:W3CDTF">2018-08-30T05:54:00Z</dcterms:created>
  <dcterms:modified xsi:type="dcterms:W3CDTF">2019-07-29T12:54:00Z</dcterms:modified>
</cp:coreProperties>
</file>